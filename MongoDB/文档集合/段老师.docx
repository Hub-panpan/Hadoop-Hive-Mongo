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2"/>
          <w:szCs w:val="40"/>
          <w:lang w:val="en-US" w:eastAsia="zh-CN"/>
        </w:rPr>
        <w:t>1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.实验名称:数据挖掘与分析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2.实验日期:2018年4月29日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32"/>
          <w:szCs w:val="40"/>
          <w:lang w:val="en-US" w:eastAsia="zh-CN"/>
        </w:rPr>
        <w:t>3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.实验内容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配置Nginx和Flume进行Nginx日志的监控。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创建外部表，读取日志。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4.实验步骤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(1)安装配置Nginx服务器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272405" cy="19316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drawing>
          <wp:inline distT="0" distB="0" distL="114300" distR="114300">
            <wp:extent cx="5266690" cy="3211195"/>
            <wp:effectExtent l="0" t="0" r="1016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271135" cy="1238885"/>
            <wp:effectExtent l="0" t="0" r="571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3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271770" cy="2558415"/>
            <wp:effectExtent l="0" t="0" r="508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(2)测试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269230" cy="2140585"/>
            <wp:effectExtent l="0" t="0" r="762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(3)安装配置Flume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271135" cy="2405380"/>
            <wp:effectExtent l="0" t="0" r="571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70500" cy="1151890"/>
            <wp:effectExtent l="0" t="0" r="635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(4)下载安装并测试telnet客户端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8595" cy="1616710"/>
            <wp:effectExtent l="0" t="0" r="8255" b="254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7960" cy="1369695"/>
            <wp:effectExtent l="0" t="0" r="8890" b="190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9865" cy="2715260"/>
            <wp:effectExtent l="0" t="0" r="6985" b="889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70500" cy="1607820"/>
            <wp:effectExtent l="0" t="0" r="6350" b="1143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5420" cy="1989455"/>
            <wp:effectExtent l="0" t="0" r="11430" b="1079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5420" cy="792480"/>
            <wp:effectExtent l="0" t="0" r="11430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9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8595" cy="1331595"/>
            <wp:effectExtent l="0" t="0" r="8255" b="19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(5)Flume对Nginx日志监控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9230" cy="3454400"/>
            <wp:effectExtent l="0" t="0" r="7620" b="1270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73675" cy="1616710"/>
            <wp:effectExtent l="0" t="0" r="3175" b="254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2880" cy="991235"/>
            <wp:effectExtent l="0" t="0" r="13970" b="18415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9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b w:val="0"/>
          <w:bCs w:val="0"/>
        </w:rPr>
      </w:pPr>
      <w:r>
        <w:rPr>
          <w:b w:val="0"/>
          <w:bCs w:val="0"/>
        </w:rPr>
        <w:drawing>
          <wp:inline distT="0" distB="0" distL="114300" distR="114300">
            <wp:extent cx="5265420" cy="2687955"/>
            <wp:effectExtent l="0" t="0" r="11430" b="1714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267325" cy="1699260"/>
            <wp:effectExtent l="0" t="0" r="9525" b="1524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(6)创建hive的日志文件外部表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257040" cy="4533265"/>
            <wp:effectExtent l="0" t="0" r="10160" b="63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453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(7)启动监控：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b w:val="0"/>
          <w:bCs w:val="0"/>
        </w:rPr>
        <w:drawing>
          <wp:inline distT="0" distB="0" distL="114300" distR="114300">
            <wp:extent cx="5272405" cy="732790"/>
            <wp:effectExtent l="0" t="0" r="4445" b="10160"/>
            <wp:docPr id="2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/t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为字段分割符创建外部表：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895090" cy="2790190"/>
            <wp:effectExtent l="0" t="0" r="10160" b="1016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2790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decorative"/>
    <w:pitch w:val="default"/>
    <w:sig w:usb0="00000000" w:usb1="00000000" w:usb2="00000009" w:usb3="00000000" w:csb0="400001FF" w:csb1="FFFF0000"/>
  </w:font>
  <w:font w:name="黑体">
    <w:altName w:val="WenQuanYi Micro Hei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swiss"/>
    <w:pitch w:val="default"/>
    <w:sig w:usb0="00000000" w:usb1="00000000" w:usb2="00000009" w:usb3="00000000" w:csb0="400001FF" w:csb1="FFFF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nQuanYi Micro Hei Mono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ahoma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F294F"/>
    <w:rsid w:val="04DA3787"/>
    <w:rsid w:val="057E2DCA"/>
    <w:rsid w:val="066374B4"/>
    <w:rsid w:val="082A0E35"/>
    <w:rsid w:val="0B12644D"/>
    <w:rsid w:val="0C284320"/>
    <w:rsid w:val="105B5563"/>
    <w:rsid w:val="116136ED"/>
    <w:rsid w:val="187457E0"/>
    <w:rsid w:val="1BFA2EED"/>
    <w:rsid w:val="1BFB474E"/>
    <w:rsid w:val="1D28037B"/>
    <w:rsid w:val="1E0F429D"/>
    <w:rsid w:val="20B3515C"/>
    <w:rsid w:val="233D2B0F"/>
    <w:rsid w:val="26186286"/>
    <w:rsid w:val="2CE73F59"/>
    <w:rsid w:val="2CF92F73"/>
    <w:rsid w:val="2E2F02C5"/>
    <w:rsid w:val="379C79B2"/>
    <w:rsid w:val="3A5841FD"/>
    <w:rsid w:val="3D031291"/>
    <w:rsid w:val="3FA11CDB"/>
    <w:rsid w:val="3FF93CC8"/>
    <w:rsid w:val="41AA495F"/>
    <w:rsid w:val="42242CC6"/>
    <w:rsid w:val="48475502"/>
    <w:rsid w:val="4D1E515D"/>
    <w:rsid w:val="4D567913"/>
    <w:rsid w:val="548F294F"/>
    <w:rsid w:val="549A4A97"/>
    <w:rsid w:val="5521188A"/>
    <w:rsid w:val="57F57962"/>
    <w:rsid w:val="59FA420F"/>
    <w:rsid w:val="5AB600BA"/>
    <w:rsid w:val="5D214E63"/>
    <w:rsid w:val="600E0964"/>
    <w:rsid w:val="600F400C"/>
    <w:rsid w:val="67690550"/>
    <w:rsid w:val="6AC766D9"/>
    <w:rsid w:val="6D535020"/>
    <w:rsid w:val="6E1A587A"/>
    <w:rsid w:val="6E874E92"/>
    <w:rsid w:val="6F7206AF"/>
    <w:rsid w:val="7047617F"/>
    <w:rsid w:val="74071771"/>
    <w:rsid w:val="77B106CE"/>
    <w:rsid w:val="789A53FB"/>
    <w:rsid w:val="78B56D11"/>
    <w:rsid w:val="7975563A"/>
    <w:rsid w:val="7BCA3A57"/>
    <w:rsid w:val="FFF7D6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ome/panpan/C:\Users\lenovo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2018-04-28T17:06:00Z</dcterms:created>
  <dc:creator>lenovo</dc:creator>
  <cp:lastModifiedBy>panpan</cp:lastModifiedBy>
  <dcterms:modified xsi:type="dcterms:W3CDTF">2018-05-25T10:46:58Z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